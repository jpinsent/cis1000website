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59" w:rsidRDefault="0075204B">
      <w:pPr>
        <w:pStyle w:val="Name"/>
      </w:pPr>
      <w:r>
        <w:t>Template</w:t>
      </w:r>
    </w:p>
    <w:tbl>
      <w:tblPr>
        <w:tblW w:w="5000" w:type="pct"/>
        <w:tblLook w:val="0000"/>
      </w:tblPr>
      <w:tblGrid>
        <w:gridCol w:w="2164"/>
        <w:gridCol w:w="6685"/>
        <w:gridCol w:w="7"/>
      </w:tblGrid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objective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sdt>
          <w:sdtPr>
            <w:alias w:val="Objective"/>
            <w:tag w:val="Objective"/>
            <w:id w:val="203846674"/>
            <w:placeholder>
              <w:docPart w:val="B1B09DED2FDB4D1C81613F48777895F7"/>
            </w:placeholder>
            <w:temporary/>
            <w:showingPlcHdr/>
          </w:sdtPr>
          <w:sdtContent>
            <w:tc>
              <w:tcPr>
                <w:tcW w:w="3774" w:type="pct"/>
              </w:tcPr>
              <w:p w:rsidR="00CA7C59" w:rsidRDefault="00095B9A" w:rsidP="00095B9A">
                <w:r>
                  <w:t>[Objective]</w:t>
                </w:r>
              </w:p>
            </w:tc>
          </w:sdtContent>
        </w:sdt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Experience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866F1C">
            <w:pPr>
              <w:pStyle w:val="CompanyName1"/>
              <w:tabs>
                <w:tab w:val="right" w:pos="-12412"/>
              </w:tabs>
            </w:pPr>
            <w:sdt>
              <w:sdtPr>
                <w:alias w:val="Dates"/>
                <w:tag w:val="Dates"/>
                <w:id w:val="203846701"/>
                <w:placeholder>
                  <w:docPart w:val="220F7915D52344F2837D28844B8512AC"/>
                </w:placeholder>
                <w:temporary/>
                <w:showingPlcHdr/>
              </w:sdtPr>
              <w:sdtContent>
                <w:r w:rsidR="00095B9A">
                  <w:t>[Year – Year]</w:t>
                </w:r>
              </w:sdtContent>
            </w:sdt>
            <w:r w:rsidR="00CA7C59">
              <w:tab/>
            </w:r>
            <w:sdt>
              <w:sdtPr>
                <w:alias w:val="Company"/>
                <w:tag w:val="Company"/>
                <w:id w:val="203846729"/>
                <w:placeholder>
                  <w:docPart w:val="B9110E14C3DF49238499C2DA2C6AC4B2"/>
                </w:placeholder>
                <w:temporary/>
                <w:showingPlcHdr/>
              </w:sdtPr>
              <w:sdtContent>
                <w:r w:rsidR="00095B9A">
                  <w:t>[Company Name]</w:t>
                </w:r>
              </w:sdtContent>
            </w:sdt>
            <w:r w:rsidR="00CA7C59">
              <w:tab/>
            </w:r>
            <w:sdt>
              <w:sdtPr>
                <w:alias w:val="City, ST"/>
                <w:tag w:val="City, ST"/>
                <w:id w:val="203846756"/>
                <w:placeholder>
                  <w:docPart w:val="837E8ADBF52D46CB965A956FDA30EC6E"/>
                </w:placeholder>
                <w:temporary/>
                <w:showingPlcHdr/>
              </w:sdtPr>
              <w:sdtContent>
                <w:r w:rsidR="00095B9A">
                  <w:t>[City, ST]</w:t>
                </w:r>
              </w:sdtContent>
            </w:sdt>
          </w:p>
          <w:sdt>
            <w:sdtPr>
              <w:alias w:val="Job Title"/>
              <w:tag w:val="Job Title"/>
              <w:id w:val="203846785"/>
              <w:placeholder>
                <w:docPart w:val="93548745B9DE4A66A871DB8BE468B06E"/>
              </w:placeholder>
              <w:temporary/>
              <w:showingPlcHdr/>
            </w:sdtPr>
            <w:sdtContent>
              <w:p w:rsidR="00CA7C59" w:rsidRDefault="00095B9A">
                <w:pPr>
                  <w:pStyle w:val="JobTitle"/>
                </w:pPr>
                <w:r>
                  <w:t>National Sales Manager</w:t>
                </w:r>
              </w:p>
            </w:sdtContent>
          </w:sdt>
          <w:sdt>
            <w:sdtPr>
              <w:alias w:val="Accomplishment"/>
              <w:tag w:val="Accomplishment"/>
              <w:id w:val="203846814"/>
              <w:placeholder>
                <w:docPart w:val="B0BA828C80D6431B8966A72B5EA3A5F2"/>
              </w:placeholder>
              <w:temporary/>
              <w:showingPlcHdr/>
            </w:sdtPr>
            <w:sdtContent>
              <w:p w:rsidR="00CA7C59" w:rsidRDefault="00095B9A">
                <w:pPr>
                  <w:pStyle w:val="Achievement"/>
                </w:pPr>
                <w:r>
                  <w:t>[Increased sales from $50 million to $100 million.</w:t>
                </w:r>
              </w:p>
            </w:sdtContent>
          </w:sdt>
          <w:sdt>
            <w:sdtPr>
              <w:alias w:val="Accomplishment"/>
              <w:tag w:val="Accomplishment"/>
              <w:id w:val="203846842"/>
              <w:placeholder>
                <w:docPart w:val="0B89C7F3D7004DDE962D720CB323B460"/>
              </w:placeholder>
              <w:temporary/>
              <w:showingPlcHdr/>
            </w:sdtPr>
            <w:sdtContent>
              <w:p w:rsidR="00CA7C59" w:rsidRPr="00C42F2A" w:rsidRDefault="00095B9A" w:rsidP="00C42F2A">
                <w:pPr>
                  <w:pStyle w:val="Achievement"/>
                </w:pPr>
                <w:r w:rsidRPr="00C42F2A">
                  <w:t>Doubled sales per representative from $5 million to $10 million.</w:t>
                </w:r>
              </w:p>
            </w:sdtContent>
          </w:sdt>
          <w:sdt>
            <w:sdtPr>
              <w:alias w:val="Accomplishment"/>
              <w:tag w:val="Accomplishment"/>
              <w:id w:val="203846870"/>
              <w:placeholder>
                <w:docPart w:val="EDAA2336C2474642A93ECF449896CC8C"/>
              </w:placeholder>
              <w:temporary/>
              <w:showingPlcHdr/>
            </w:sdtPr>
            <w:sdtContent>
              <w:p w:rsidR="00CA7C59" w:rsidRDefault="00095B9A" w:rsidP="00095B9A">
                <w:pPr>
                  <w:pStyle w:val="Achievement"/>
                </w:pPr>
                <w:r w:rsidRPr="00C42F2A">
                  <w:t>Suggested new products that increased earnings by 23%.</w:t>
                </w:r>
              </w:p>
            </w:sdtContent>
          </w:sdt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866F1C">
            <w:pPr>
              <w:pStyle w:val="CompanyName"/>
            </w:pPr>
            <w:sdt>
              <w:sdtPr>
                <w:alias w:val="Dates"/>
                <w:tag w:val="Dates"/>
                <w:id w:val="203846898"/>
                <w:placeholder>
                  <w:docPart w:val="B8E3041B1C5B4464A69E7CAA2D278CD7"/>
                </w:placeholder>
                <w:temporary/>
                <w:showingPlcHdr/>
              </w:sdtPr>
              <w:sdtContent>
                <w:r w:rsidR="00095B9A">
                  <w:t>[Year – Year]</w:t>
                </w:r>
              </w:sdtContent>
            </w:sdt>
            <w:r w:rsidR="00095B9A">
              <w:tab/>
            </w:r>
            <w:sdt>
              <w:sdtPr>
                <w:alias w:val="Company"/>
                <w:tag w:val="Company"/>
                <w:id w:val="203846899"/>
                <w:placeholder>
                  <w:docPart w:val="D52F9D3753B04E71919F599D87D27827"/>
                </w:placeholder>
                <w:temporary/>
                <w:showingPlcHdr/>
              </w:sdtPr>
              <w:sdtContent>
                <w:r w:rsidR="00095B9A">
                  <w:t>[Company Name]</w:t>
                </w:r>
              </w:sdtContent>
            </w:sdt>
            <w:r w:rsidR="00095B9A">
              <w:tab/>
            </w:r>
            <w:sdt>
              <w:sdtPr>
                <w:alias w:val="City, ST"/>
                <w:tag w:val="City, ST"/>
                <w:id w:val="203846900"/>
                <w:placeholder>
                  <w:docPart w:val="D5BC7D422E694901B8FF3F484A3953C2"/>
                </w:placeholder>
                <w:temporary/>
                <w:showingPlcHdr/>
              </w:sdtPr>
              <w:sdtContent>
                <w:r w:rsidR="00095B9A">
                  <w:t>[City, ST]</w:t>
                </w:r>
              </w:sdtContent>
            </w:sdt>
          </w:p>
          <w:sdt>
            <w:sdtPr>
              <w:alias w:val="Job Title"/>
              <w:tag w:val="Job Title"/>
              <w:id w:val="203846904"/>
              <w:placeholder>
                <w:docPart w:val="E8F7C13C97FE4ACC836C259D35C59C9F"/>
              </w:placeholder>
              <w:temporary/>
              <w:showingPlcHdr/>
            </w:sdtPr>
            <w:sdtContent>
              <w:p w:rsidR="00CA7C59" w:rsidRDefault="00095B9A">
                <w:pPr>
                  <w:pStyle w:val="JobTitle"/>
                </w:pPr>
                <w:r>
                  <w:t>District Sales Manager</w:t>
                </w:r>
              </w:p>
            </w:sdtContent>
          </w:sdt>
          <w:sdt>
            <w:sdtPr>
              <w:alias w:val="Accomplishment"/>
              <w:tag w:val="Accomplishment"/>
              <w:id w:val="203846933"/>
              <w:placeholder>
                <w:docPart w:val="E48560133BF24F538DB49A99210D4C9B"/>
              </w:placeholder>
              <w:temporary/>
              <w:showingPlcHdr/>
            </w:sdtPr>
            <w:sdtContent>
              <w:p w:rsidR="00CA7C59" w:rsidRPr="00C42F2A" w:rsidRDefault="00095B9A" w:rsidP="00C42F2A">
                <w:pPr>
                  <w:pStyle w:val="Achievement"/>
                </w:pPr>
                <w:r w:rsidRPr="00C42F2A">
                  <w:t>Increased regional sales from $25 million to $350 million.</w:t>
                </w:r>
              </w:p>
            </w:sdtContent>
          </w:sdt>
          <w:sdt>
            <w:sdtPr>
              <w:alias w:val="Accomplishment"/>
              <w:tag w:val="Accomplishment"/>
              <w:id w:val="203846961"/>
              <w:placeholder>
                <w:docPart w:val="C7D6796C41C344DC923DFA16841157B0"/>
              </w:placeholder>
              <w:temporary/>
              <w:showingPlcHdr/>
            </w:sdtPr>
            <w:sdtContent>
              <w:p w:rsidR="00CA7C59" w:rsidRPr="00C42F2A" w:rsidRDefault="00095B9A" w:rsidP="00C42F2A">
                <w:pPr>
                  <w:pStyle w:val="Achievement"/>
                </w:pPr>
                <w:r w:rsidRPr="00C42F2A">
                  <w:t>Managed 250 sales representatives in 10 Western states.</w:t>
                </w:r>
              </w:p>
            </w:sdtContent>
          </w:sdt>
          <w:sdt>
            <w:sdtPr>
              <w:alias w:val="Accomplishment"/>
              <w:tag w:val="Accomplishment"/>
              <w:id w:val="203846989"/>
              <w:placeholder>
                <w:docPart w:val="1084BDC6B85847EDB4A8BA9D29F4663E"/>
              </w:placeholder>
              <w:temporary/>
              <w:showingPlcHdr/>
            </w:sdtPr>
            <w:sdtContent>
              <w:p w:rsidR="00CA7C59" w:rsidRDefault="00095B9A" w:rsidP="00095B9A">
                <w:pPr>
                  <w:pStyle w:val="Achievement"/>
                </w:pPr>
                <w:r w:rsidRPr="00C42F2A">
                  <w:t>Implemented training course for new recruits — speeding profitability.</w:t>
                </w:r>
              </w:p>
            </w:sdtContent>
          </w:sdt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866F1C">
            <w:pPr>
              <w:pStyle w:val="CompanyName"/>
            </w:pPr>
            <w:sdt>
              <w:sdtPr>
                <w:alias w:val="Dates"/>
                <w:tag w:val="Dates"/>
                <w:id w:val="203846901"/>
                <w:placeholder>
                  <w:docPart w:val="4FB456A75C0E4ED59C14F2F5B46D2B79"/>
                </w:placeholder>
                <w:temporary/>
                <w:showingPlcHdr/>
              </w:sdtPr>
              <w:sdtContent>
                <w:r w:rsidR="00095B9A">
                  <w:t>[Year – Year]</w:t>
                </w:r>
              </w:sdtContent>
            </w:sdt>
            <w:r w:rsidR="00095B9A">
              <w:tab/>
            </w:r>
            <w:sdt>
              <w:sdtPr>
                <w:alias w:val="Company"/>
                <w:tag w:val="Company"/>
                <w:id w:val="203846902"/>
                <w:placeholder>
                  <w:docPart w:val="8DBA583A473C4D6584C80C3E2C041552"/>
                </w:placeholder>
                <w:temporary/>
                <w:showingPlcHdr/>
              </w:sdtPr>
              <w:sdtContent>
                <w:r w:rsidR="00095B9A">
                  <w:t>[Company Name]</w:t>
                </w:r>
              </w:sdtContent>
            </w:sdt>
            <w:r w:rsidR="00095B9A">
              <w:tab/>
            </w:r>
            <w:sdt>
              <w:sdtPr>
                <w:alias w:val="City, ST"/>
                <w:tag w:val="City, ST"/>
                <w:id w:val="203846903"/>
                <w:placeholder>
                  <w:docPart w:val="C7D144B881144973A9838747AB95CF1F"/>
                </w:placeholder>
                <w:temporary/>
                <w:showingPlcHdr/>
              </w:sdtPr>
              <w:sdtContent>
                <w:r w:rsidR="00095B9A">
                  <w:t>[City, ST]</w:t>
                </w:r>
              </w:sdtContent>
            </w:sdt>
          </w:p>
          <w:sdt>
            <w:sdtPr>
              <w:alias w:val="Job Title"/>
              <w:tag w:val="Job Title"/>
              <w:id w:val="203847017"/>
              <w:placeholder>
                <w:docPart w:val="902A49462A6C4C6A968DD0739D1CC12F"/>
              </w:placeholder>
              <w:temporary/>
              <w:showingPlcHdr/>
            </w:sdtPr>
            <w:sdtContent>
              <w:p w:rsidR="00CA7C59" w:rsidRDefault="00095B9A">
                <w:pPr>
                  <w:pStyle w:val="JobTitle"/>
                </w:pPr>
                <w:r>
                  <w:t>Senior Sales Representative</w:t>
                </w:r>
              </w:p>
            </w:sdtContent>
          </w:sdt>
          <w:sdt>
            <w:sdtPr>
              <w:alias w:val="Accomplishment"/>
              <w:tag w:val="Accomplishment"/>
              <w:id w:val="203847046"/>
              <w:placeholder>
                <w:docPart w:val="4F801FC64CFE4CA88DE03F5F1CA388AC"/>
              </w:placeholder>
              <w:temporary/>
              <w:showingPlcHdr/>
            </w:sdtPr>
            <w:sdtContent>
              <w:p w:rsidR="00CA7C59" w:rsidRPr="00C42F2A" w:rsidRDefault="00095B9A" w:rsidP="00C42F2A">
                <w:pPr>
                  <w:pStyle w:val="Achievement"/>
                </w:pPr>
                <w:r w:rsidRPr="00C42F2A">
                  <w:t>Tripled division revenues for each sales associate.</w:t>
                </w:r>
              </w:p>
            </w:sdtContent>
          </w:sdt>
          <w:sdt>
            <w:sdtPr>
              <w:alias w:val="Accomplishment"/>
              <w:tag w:val="Accomplishment"/>
              <w:id w:val="203847074"/>
              <w:placeholder>
                <w:docPart w:val="F29906B3613E4EBB980606D406478931"/>
              </w:placeholder>
              <w:temporary/>
              <w:showingPlcHdr/>
            </w:sdtPr>
            <w:sdtContent>
              <w:p w:rsidR="00CA7C59" w:rsidRPr="00C42F2A" w:rsidRDefault="00095B9A" w:rsidP="00C42F2A">
                <w:pPr>
                  <w:pStyle w:val="Achievement"/>
                </w:pPr>
                <w:r w:rsidRPr="00C42F2A">
                  <w:t>Expanded sales to include mass market accounts.</w:t>
                </w:r>
              </w:p>
            </w:sdtContent>
          </w:sdt>
          <w:sdt>
            <w:sdtPr>
              <w:alias w:val="Accomplishment"/>
              <w:tag w:val="Accomplishment"/>
              <w:id w:val="203847102"/>
              <w:placeholder>
                <w:docPart w:val="9DAA76090A054B9F9C1952B1EC461CCF"/>
              </w:placeholder>
              <w:temporary/>
              <w:showingPlcHdr/>
            </w:sdtPr>
            <w:sdtContent>
              <w:p w:rsidR="00CA7C59" w:rsidRDefault="00095B9A" w:rsidP="00095B9A">
                <w:pPr>
                  <w:pStyle w:val="Achievement"/>
                </w:pPr>
                <w:r w:rsidRPr="00C42F2A">
                  <w:t>Expanded sales team from 50 to 100 representatives.</w:t>
                </w:r>
              </w:p>
            </w:sdtContent>
          </w:sdt>
        </w:tc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Education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866F1C" w:rsidP="007D48EE">
            <w:pPr>
              <w:pStyle w:val="CompanyName1"/>
            </w:pPr>
            <w:sdt>
              <w:sdtPr>
                <w:alias w:val="Dates"/>
                <w:tag w:val="Dates"/>
                <w:id w:val="203847130"/>
                <w:placeholder>
                  <w:docPart w:val="AA201AAA9B674B12BA1EC62625D2742E"/>
                </w:placeholder>
                <w:temporary/>
                <w:showingPlcHdr/>
              </w:sdtPr>
              <w:sdtContent>
                <w:r w:rsidR="00095B9A">
                  <w:t>[Year – Year]</w:t>
                </w:r>
              </w:sdtContent>
            </w:sdt>
            <w:r w:rsidR="00095B9A">
              <w:tab/>
            </w:r>
            <w:sdt>
              <w:sdtPr>
                <w:alias w:val="Company"/>
                <w:tag w:val="Company"/>
                <w:id w:val="203847131"/>
                <w:placeholder>
                  <w:docPart w:val="0D7CD3162A7D4258BE87CE3536BB6D82"/>
                </w:placeholder>
                <w:temporary/>
                <w:showingPlcHdr/>
              </w:sdtPr>
              <w:sdtContent>
                <w:r w:rsidR="00095B9A">
                  <w:t>[College Name]</w:t>
                </w:r>
              </w:sdtContent>
            </w:sdt>
            <w:r w:rsidR="00095B9A">
              <w:tab/>
            </w:r>
            <w:sdt>
              <w:sdtPr>
                <w:alias w:val="City, ST"/>
                <w:tag w:val="City, ST"/>
                <w:id w:val="203847132"/>
                <w:placeholder>
                  <w:docPart w:val="52FE009531044032B2B13349ACAD196F"/>
                </w:placeholder>
                <w:temporary/>
                <w:showingPlcHdr/>
              </w:sdtPr>
              <w:sdtContent>
                <w:r w:rsidR="00095B9A">
                  <w:t>[City, ST]</w:t>
                </w:r>
              </w:sdtContent>
            </w:sdt>
          </w:p>
          <w:sdt>
            <w:sdtPr>
              <w:alias w:val="Degree"/>
              <w:tag w:val="Degree"/>
              <w:id w:val="203847138"/>
              <w:placeholder>
                <w:docPart w:val="458BEFF64A664ECAAFBFAF08A878D286"/>
              </w:placeholder>
              <w:temporary/>
              <w:showingPlcHdr/>
            </w:sdtPr>
            <w:sdtContent>
              <w:p w:rsidR="00CA7C59" w:rsidRDefault="00095B9A">
                <w:pPr>
                  <w:pStyle w:val="Achievement"/>
                </w:pPr>
                <w:r>
                  <w:t>[Degree Obtained]</w:t>
                </w:r>
              </w:p>
            </w:sdtContent>
          </w:sdt>
          <w:sdt>
            <w:sdtPr>
              <w:alias w:val="Award"/>
              <w:tag w:val="Award"/>
              <w:id w:val="203847165"/>
              <w:placeholder>
                <w:docPart w:val="1B9760FC9F7345B288E32AD583E8681C"/>
              </w:placeholder>
              <w:temporary/>
              <w:showingPlcHdr/>
            </w:sdtPr>
            <w:sdtContent>
              <w:p w:rsidR="00CA7C59" w:rsidRPr="00C42F2A" w:rsidRDefault="00095B9A" w:rsidP="00095B9A">
                <w:pPr>
                  <w:pStyle w:val="Achievement"/>
                </w:pPr>
                <w:r>
                  <w:t>[Award, honor or minor degree]</w:t>
                </w:r>
              </w:p>
            </w:sdtContent>
          </w:sdt>
        </w:tc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Interests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sdt>
          <w:sdtPr>
            <w:id w:val="203847192"/>
            <w:placeholder>
              <w:docPart w:val="644F8F83F7C34042B9BBCDD3A1487289"/>
            </w:placeholder>
            <w:showingPlcHdr/>
          </w:sdtPr>
          <w:sdtContent>
            <w:tc>
              <w:tcPr>
                <w:tcW w:w="3774" w:type="pct"/>
              </w:tcPr>
              <w:p w:rsidR="00CA7C59" w:rsidRDefault="00095B9A" w:rsidP="00095B9A">
                <w:r>
                  <w:t>[Interests]</w:t>
                </w:r>
              </w:p>
            </w:tc>
          </w:sdtContent>
        </w:sdt>
      </w:tr>
    </w:tbl>
    <w:p w:rsidR="00CA7C59" w:rsidRDefault="00866F1C" w:rsidP="00095B9A">
      <w:r w:rsidRPr="00866F1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46.25pt;height:78pt;z-index:251658240;mso-position-horizontal:center;mso-position-horizontal-relative:page;mso-position-vertical:bottom;mso-position-vertical-relative:page" o:allowincell="f" filled="f" stroked="f">
            <v:textbox>
              <w:txbxContent>
                <w:tbl>
                  <w:tblPr>
                    <w:tblW w:w="5000" w:type="pct"/>
                    <w:tblLook w:val="0000"/>
                  </w:tblPr>
                  <w:tblGrid>
                    <w:gridCol w:w="8868"/>
                  </w:tblGrid>
                  <w:tr w:rsidR="007D48EE" w:rsidTr="00C40F31">
                    <w:trPr>
                      <w:trHeight w:val="245"/>
                    </w:trPr>
                    <w:tc>
                      <w:tcPr>
                        <w:tcW w:w="5000" w:type="pct"/>
                      </w:tcPr>
                      <w:p w:rsidR="007D48EE" w:rsidRDefault="00866F1C" w:rsidP="00C40F31">
                        <w:pPr>
                          <w:pStyle w:val="ContactInfo"/>
                        </w:pPr>
                        <w:sdt>
                          <w:sdtPr>
                            <w:alias w:val="Fax"/>
                            <w:tag w:val="Fax"/>
                            <w:id w:val="203847218"/>
                            <w:placeholder>
                              <w:docPart w:val="6C0BEBB216E146D4B0885D26B9EDEEEE"/>
                            </w:placeholder>
                            <w:temporary/>
                            <w:showingPlcHdr/>
                          </w:sdtPr>
                          <w:sdtContent>
                            <w:r w:rsidR="007D48EE">
                              <w:t>[Fax]</w:t>
                            </w:r>
                          </w:sdtContent>
                        </w:sdt>
                        <w:r w:rsidR="007D48EE">
                          <w:t xml:space="preserve"> • </w:t>
                        </w:r>
                        <w:sdt>
                          <w:sdtPr>
                            <w:alias w:val="Email"/>
                            <w:tag w:val="Email"/>
                            <w:id w:val="203847245"/>
                            <w:placeholder>
                              <w:docPart w:val="F0CF044E3D2342EE843D6138CFA82FCB"/>
                            </w:placeholder>
                            <w:temporary/>
                            <w:showingPlcHdr/>
                          </w:sdtPr>
                          <w:sdtContent>
                            <w:r w:rsidR="007D48EE">
                              <w:t>[Email]</w:t>
                            </w:r>
                          </w:sdtContent>
                        </w:sdt>
                      </w:p>
                    </w:tc>
                  </w:tr>
                  <w:tr w:rsidR="007D48EE" w:rsidTr="00C40F31">
                    <w:trPr>
                      <w:trHeight w:val="1066"/>
                    </w:trPr>
                    <w:tc>
                      <w:tcPr>
                        <w:tcW w:w="5000" w:type="pct"/>
                      </w:tcPr>
                      <w:p w:rsidR="007D48EE" w:rsidRDefault="00866F1C" w:rsidP="00C40F31">
                        <w:pPr>
                          <w:pStyle w:val="ContactInfo"/>
                        </w:pPr>
                        <w:sdt>
                          <w:sdtPr>
                            <w:alias w:val="Address"/>
                            <w:tag w:val="Address"/>
                            <w:id w:val="203847272"/>
                            <w:placeholder>
                              <w:docPart w:val="12E963A7D9D74D7BB70398635B545E5A"/>
                            </w:placeholder>
                            <w:temporary/>
                            <w:showingPlcHdr/>
                          </w:sdtPr>
                          <w:sdtContent>
                            <w:r w:rsidR="007D48EE">
                              <w:t>[Street Address]</w:t>
                            </w:r>
                          </w:sdtContent>
                        </w:sdt>
                        <w:r w:rsidR="007D48EE">
                          <w:t xml:space="preserve"> • </w:t>
                        </w:r>
                        <w:sdt>
                          <w:sdtPr>
                            <w:alias w:val="City, ST  ZIP Code"/>
                            <w:tag w:val="City, ST  ZIP Code"/>
                            <w:id w:val="203847299"/>
                            <w:placeholder>
                              <w:docPart w:val="EDDEBA438C134A1B94178AE6273DB4E1"/>
                            </w:placeholder>
                            <w:temporary/>
                            <w:showingPlcHdr/>
                          </w:sdtPr>
                          <w:sdtContent>
                            <w:r w:rsidR="007D48EE">
                              <w:t>[City, ST  ZIP Code]</w:t>
                            </w:r>
                          </w:sdtContent>
                        </w:sdt>
                        <w:r w:rsidR="007D48EE">
                          <w:t xml:space="preserve"> • </w:t>
                        </w:r>
                        <w:sdt>
                          <w:sdtPr>
                            <w:alias w:val="Phone"/>
                            <w:tag w:val="Phone"/>
                            <w:id w:val="203847326"/>
                            <w:placeholder>
                              <w:docPart w:val="E8B518FCF84B4D779E19F85A39EECA74"/>
                            </w:placeholder>
                            <w:temporary/>
                            <w:showingPlcHdr/>
                          </w:sdtPr>
                          <w:sdtContent>
                            <w:r w:rsidR="007D48EE">
                              <w:t>[Phone]</w:t>
                            </w:r>
                          </w:sdtContent>
                        </w:sdt>
                      </w:p>
                    </w:tc>
                  </w:tr>
                </w:tbl>
                <w:p w:rsidR="007D48EE" w:rsidRDefault="007D48EE"/>
              </w:txbxContent>
            </v:textbox>
            <w10:wrap anchorx="page" anchory="page"/>
          </v:shape>
        </w:pict>
      </w:r>
    </w:p>
    <w:sectPr w:rsidR="00CA7C59" w:rsidSect="006572F4">
      <w:headerReference w:type="default" r:id="rId8"/>
      <w:footerReference w:type="default" r:id="rId9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045" w:rsidRDefault="00600045">
      <w:r>
        <w:separator/>
      </w:r>
    </w:p>
  </w:endnote>
  <w:endnote w:type="continuationSeparator" w:id="0">
    <w:p w:rsidR="00600045" w:rsidRDefault="00600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9A" w:rsidRDefault="00095B9A">
    <w:r>
      <w:tab/>
    </w:r>
    <w:r w:rsidR="00866F1C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866F1C">
      <w:rPr>
        <w:b/>
        <w:sz w:val="21"/>
      </w:rPr>
      <w:fldChar w:fldCharType="separate"/>
    </w:r>
    <w:r w:rsidR="007D48EE">
      <w:rPr>
        <w:b/>
        <w:noProof/>
        <w:sz w:val="21"/>
      </w:rPr>
      <w:t>2</w:t>
    </w:r>
    <w:r w:rsidR="00866F1C">
      <w:rPr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045" w:rsidRDefault="00600045">
      <w:r>
        <w:separator/>
      </w:r>
    </w:p>
  </w:footnote>
  <w:footnote w:type="continuationSeparator" w:id="0">
    <w:p w:rsidR="00600045" w:rsidRDefault="006000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7F04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045"/>
    <w:rsid w:val="00006A3E"/>
    <w:rsid w:val="00094606"/>
    <w:rsid w:val="00095B9A"/>
    <w:rsid w:val="000A3F3C"/>
    <w:rsid w:val="00144399"/>
    <w:rsid w:val="003C15DA"/>
    <w:rsid w:val="00520181"/>
    <w:rsid w:val="00600045"/>
    <w:rsid w:val="006572F4"/>
    <w:rsid w:val="0075204B"/>
    <w:rsid w:val="007B2B63"/>
    <w:rsid w:val="007D48EE"/>
    <w:rsid w:val="00866F1C"/>
    <w:rsid w:val="00A023AE"/>
    <w:rsid w:val="00B35EBC"/>
    <w:rsid w:val="00BD5CB2"/>
    <w:rsid w:val="00C42F2A"/>
    <w:rsid w:val="00CA7C59"/>
    <w:rsid w:val="00F5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52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AppData\Roaming\Microsoft\Templates\MS_Elegant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B09DED2FDB4D1C81613F4877789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27CE-2821-4D35-950F-E57AEA3BB03A}"/>
      </w:docPartPr>
      <w:docPartBody>
        <w:p w:rsidR="00000000" w:rsidRDefault="00BA450D">
          <w:pPr>
            <w:pStyle w:val="B1B09DED2FDB4D1C81613F48777895F7"/>
          </w:pPr>
          <w:r>
            <w:t>[Objective]</w:t>
          </w:r>
        </w:p>
      </w:docPartBody>
    </w:docPart>
    <w:docPart>
      <w:docPartPr>
        <w:name w:val="220F7915D52344F2837D28844B851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1C205-AA89-4B26-950D-B2D096295C1E}"/>
      </w:docPartPr>
      <w:docPartBody>
        <w:p w:rsidR="00000000" w:rsidRDefault="00BA450D">
          <w:pPr>
            <w:pStyle w:val="220F7915D52344F2837D28844B8512AC"/>
          </w:pPr>
          <w:r>
            <w:t>[Year – Year]</w:t>
          </w:r>
        </w:p>
      </w:docPartBody>
    </w:docPart>
    <w:docPart>
      <w:docPartPr>
        <w:name w:val="B9110E14C3DF49238499C2DA2C6A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3F305-731B-4D19-A98F-869555039FD9}"/>
      </w:docPartPr>
      <w:docPartBody>
        <w:p w:rsidR="00000000" w:rsidRDefault="00BA450D">
          <w:pPr>
            <w:pStyle w:val="B9110E14C3DF49238499C2DA2C6AC4B2"/>
          </w:pPr>
          <w:r>
            <w:t>[Company Name]</w:t>
          </w:r>
        </w:p>
      </w:docPartBody>
    </w:docPart>
    <w:docPart>
      <w:docPartPr>
        <w:name w:val="837E8ADBF52D46CB965A956FDA30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9ACC-A2E1-4F7E-853B-4AA0B28A788A}"/>
      </w:docPartPr>
      <w:docPartBody>
        <w:p w:rsidR="00000000" w:rsidRDefault="00BA450D">
          <w:pPr>
            <w:pStyle w:val="837E8ADBF52D46CB965A956FDA30EC6E"/>
          </w:pPr>
          <w:r>
            <w:t>[City, ST]</w:t>
          </w:r>
        </w:p>
      </w:docPartBody>
    </w:docPart>
    <w:docPart>
      <w:docPartPr>
        <w:name w:val="93548745B9DE4A66A871DB8BE468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3091B-5B14-4388-A542-36D816D16E4E}"/>
      </w:docPartPr>
      <w:docPartBody>
        <w:p w:rsidR="00000000" w:rsidRDefault="00BA450D">
          <w:pPr>
            <w:pStyle w:val="93548745B9DE4A66A871DB8BE468B06E"/>
          </w:pPr>
          <w:r>
            <w:t>National Sales Manager</w:t>
          </w:r>
        </w:p>
      </w:docPartBody>
    </w:docPart>
    <w:docPart>
      <w:docPartPr>
        <w:name w:val="B0BA828C80D6431B8966A72B5EA3A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44057-399C-4F32-8A92-028BA6C4D9D9}"/>
      </w:docPartPr>
      <w:docPartBody>
        <w:p w:rsidR="00000000" w:rsidRDefault="00BA450D">
          <w:pPr>
            <w:pStyle w:val="B0BA828C80D6431B8966A72B5EA3A5F2"/>
          </w:pPr>
          <w:r>
            <w:t>[Increased sales from $50 million to $100 million.</w:t>
          </w:r>
        </w:p>
      </w:docPartBody>
    </w:docPart>
    <w:docPart>
      <w:docPartPr>
        <w:name w:val="0B89C7F3D7004DDE962D720CB323B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78948-4BD9-41BB-BDD1-5A7C96FC5092}"/>
      </w:docPartPr>
      <w:docPartBody>
        <w:p w:rsidR="00000000" w:rsidRDefault="00BA450D">
          <w:pPr>
            <w:pStyle w:val="0B89C7F3D7004DDE962D720CB323B460"/>
          </w:pPr>
          <w:r w:rsidRPr="00C42F2A">
            <w:t>Doubled sales per representative from $5 million to $10 million.</w:t>
          </w:r>
        </w:p>
      </w:docPartBody>
    </w:docPart>
    <w:docPart>
      <w:docPartPr>
        <w:name w:val="EDAA2336C2474642A93ECF449896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71D0C-79BB-4D19-B996-CA0997735CF3}"/>
      </w:docPartPr>
      <w:docPartBody>
        <w:p w:rsidR="00000000" w:rsidRDefault="00BA450D">
          <w:pPr>
            <w:pStyle w:val="EDAA2336C2474642A93ECF449896CC8C"/>
          </w:pPr>
          <w:r w:rsidRPr="00C42F2A">
            <w:t xml:space="preserve">Suggested new products that increased earnings by </w:t>
          </w:r>
          <w:r w:rsidRPr="00C42F2A">
            <w:t>23%.</w:t>
          </w:r>
        </w:p>
      </w:docPartBody>
    </w:docPart>
    <w:docPart>
      <w:docPartPr>
        <w:name w:val="B8E3041B1C5B4464A69E7CAA2D27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4CE0-D0A8-45C7-8011-DBB8EF068042}"/>
      </w:docPartPr>
      <w:docPartBody>
        <w:p w:rsidR="00000000" w:rsidRDefault="00BA450D">
          <w:pPr>
            <w:pStyle w:val="B8E3041B1C5B4464A69E7CAA2D278CD7"/>
          </w:pPr>
          <w:r>
            <w:t>[Year – Year]</w:t>
          </w:r>
        </w:p>
      </w:docPartBody>
    </w:docPart>
    <w:docPart>
      <w:docPartPr>
        <w:name w:val="D52F9D3753B04E71919F599D87D27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A51DC-A730-4740-9CA8-B9C1ACD29FC0}"/>
      </w:docPartPr>
      <w:docPartBody>
        <w:p w:rsidR="00000000" w:rsidRDefault="00BA450D">
          <w:pPr>
            <w:pStyle w:val="D52F9D3753B04E71919F599D87D27827"/>
          </w:pPr>
          <w:r>
            <w:t>[Company Name]</w:t>
          </w:r>
        </w:p>
      </w:docPartBody>
    </w:docPart>
    <w:docPart>
      <w:docPartPr>
        <w:name w:val="D5BC7D422E694901B8FF3F484A39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D5983-F45F-4D1E-AC82-F875C46A7C3D}"/>
      </w:docPartPr>
      <w:docPartBody>
        <w:p w:rsidR="00000000" w:rsidRDefault="00BA450D">
          <w:pPr>
            <w:pStyle w:val="D5BC7D422E694901B8FF3F484A3953C2"/>
          </w:pPr>
          <w:r>
            <w:t>[City, ST]</w:t>
          </w:r>
        </w:p>
      </w:docPartBody>
    </w:docPart>
    <w:docPart>
      <w:docPartPr>
        <w:name w:val="E8F7C13C97FE4ACC836C259D35C59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35302-1C5E-4B18-8EA2-81C800C8E47A}"/>
      </w:docPartPr>
      <w:docPartBody>
        <w:p w:rsidR="00000000" w:rsidRDefault="00BA450D">
          <w:pPr>
            <w:pStyle w:val="E8F7C13C97FE4ACC836C259D35C59C9F"/>
          </w:pPr>
          <w:r>
            <w:t>District Sales Manager</w:t>
          </w:r>
        </w:p>
      </w:docPartBody>
    </w:docPart>
    <w:docPart>
      <w:docPartPr>
        <w:name w:val="E48560133BF24F538DB49A99210D4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9CF3-4F0A-4F2A-B79E-76A30B752098}"/>
      </w:docPartPr>
      <w:docPartBody>
        <w:p w:rsidR="00000000" w:rsidRDefault="00BA450D">
          <w:pPr>
            <w:pStyle w:val="E48560133BF24F538DB49A99210D4C9B"/>
          </w:pPr>
          <w:r w:rsidRPr="00C42F2A">
            <w:t>Increased regional sales from $25 million to $350 million.</w:t>
          </w:r>
        </w:p>
      </w:docPartBody>
    </w:docPart>
    <w:docPart>
      <w:docPartPr>
        <w:name w:val="C7D6796C41C344DC923DFA168411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C2E6-25BC-493A-B451-DC6602CE5530}"/>
      </w:docPartPr>
      <w:docPartBody>
        <w:p w:rsidR="00000000" w:rsidRDefault="00BA450D">
          <w:pPr>
            <w:pStyle w:val="C7D6796C41C344DC923DFA16841157B0"/>
          </w:pPr>
          <w:r w:rsidRPr="00C42F2A">
            <w:t>Managed 250 sales representatives in 10 Western states.</w:t>
          </w:r>
        </w:p>
      </w:docPartBody>
    </w:docPart>
    <w:docPart>
      <w:docPartPr>
        <w:name w:val="1084BDC6B85847EDB4A8BA9D29F4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904DF-05C0-4DDF-9F1E-FFE0CB3F15D1}"/>
      </w:docPartPr>
      <w:docPartBody>
        <w:p w:rsidR="00000000" w:rsidRDefault="00BA450D">
          <w:pPr>
            <w:pStyle w:val="1084BDC6B85847EDB4A8BA9D29F4663E"/>
          </w:pPr>
          <w:r w:rsidRPr="00C42F2A">
            <w:t>Implemented training course for n</w:t>
          </w:r>
          <w:r w:rsidRPr="00C42F2A">
            <w:t>ew recruits — speeding profitability.</w:t>
          </w:r>
        </w:p>
      </w:docPartBody>
    </w:docPart>
    <w:docPart>
      <w:docPartPr>
        <w:name w:val="4FB456A75C0E4ED59C14F2F5B46D2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1AA1-FAD2-4620-A28C-14C1CE99C4C8}"/>
      </w:docPartPr>
      <w:docPartBody>
        <w:p w:rsidR="00000000" w:rsidRDefault="00BA450D">
          <w:pPr>
            <w:pStyle w:val="4FB456A75C0E4ED59C14F2F5B46D2B79"/>
          </w:pPr>
          <w:r>
            <w:t>[Year – Year]</w:t>
          </w:r>
        </w:p>
      </w:docPartBody>
    </w:docPart>
    <w:docPart>
      <w:docPartPr>
        <w:name w:val="8DBA583A473C4D6584C80C3E2C041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D1A82-91BC-4830-B952-573DD34F7AC2}"/>
      </w:docPartPr>
      <w:docPartBody>
        <w:p w:rsidR="00000000" w:rsidRDefault="00BA450D">
          <w:pPr>
            <w:pStyle w:val="8DBA583A473C4D6584C80C3E2C041552"/>
          </w:pPr>
          <w:r>
            <w:t>[Company Name]</w:t>
          </w:r>
        </w:p>
      </w:docPartBody>
    </w:docPart>
    <w:docPart>
      <w:docPartPr>
        <w:name w:val="C7D144B881144973A9838747AB95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741C3-8F7E-4209-801D-8F81B7ABC45C}"/>
      </w:docPartPr>
      <w:docPartBody>
        <w:p w:rsidR="00000000" w:rsidRDefault="00BA450D">
          <w:pPr>
            <w:pStyle w:val="C7D144B881144973A9838747AB95CF1F"/>
          </w:pPr>
          <w:r>
            <w:t>[City, ST]</w:t>
          </w:r>
        </w:p>
      </w:docPartBody>
    </w:docPart>
    <w:docPart>
      <w:docPartPr>
        <w:name w:val="902A49462A6C4C6A968DD0739D1CC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2EBC-18C4-4F5B-9B38-689DD4252973}"/>
      </w:docPartPr>
      <w:docPartBody>
        <w:p w:rsidR="00000000" w:rsidRDefault="00BA450D">
          <w:pPr>
            <w:pStyle w:val="902A49462A6C4C6A968DD0739D1CC12F"/>
          </w:pPr>
          <w:r>
            <w:t>Senior Sales Representative</w:t>
          </w:r>
        </w:p>
      </w:docPartBody>
    </w:docPart>
    <w:docPart>
      <w:docPartPr>
        <w:name w:val="4F801FC64CFE4CA88DE03F5F1CA3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DF37-F887-44F0-864F-E3B7B23C767E}"/>
      </w:docPartPr>
      <w:docPartBody>
        <w:p w:rsidR="00000000" w:rsidRDefault="00BA450D">
          <w:pPr>
            <w:pStyle w:val="4F801FC64CFE4CA88DE03F5F1CA388AC"/>
          </w:pPr>
          <w:r w:rsidRPr="00C42F2A">
            <w:t>Tripled division revenues for each sales associate.</w:t>
          </w:r>
        </w:p>
      </w:docPartBody>
    </w:docPart>
    <w:docPart>
      <w:docPartPr>
        <w:name w:val="F29906B3613E4EBB980606D40647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BD56D-727F-4BC2-A1BC-113ADFF3A6F0}"/>
      </w:docPartPr>
      <w:docPartBody>
        <w:p w:rsidR="00000000" w:rsidRDefault="00BA450D">
          <w:pPr>
            <w:pStyle w:val="F29906B3613E4EBB980606D406478931"/>
          </w:pPr>
          <w:r w:rsidRPr="00C42F2A">
            <w:t>Expanded sales to include mass market accounts.</w:t>
          </w:r>
        </w:p>
      </w:docPartBody>
    </w:docPart>
    <w:docPart>
      <w:docPartPr>
        <w:name w:val="9DAA76090A054B9F9C1952B1EC46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7CFF-8563-46A4-BCFF-A7347866E1C0}"/>
      </w:docPartPr>
      <w:docPartBody>
        <w:p w:rsidR="00000000" w:rsidRDefault="00BA450D">
          <w:pPr>
            <w:pStyle w:val="9DAA76090A054B9F9C1952B1EC461CCF"/>
          </w:pPr>
          <w:r w:rsidRPr="00C42F2A">
            <w:t>Expanded sales team from 50 to 100 representatives.</w:t>
          </w:r>
        </w:p>
      </w:docPartBody>
    </w:docPart>
    <w:docPart>
      <w:docPartPr>
        <w:name w:val="AA201AAA9B674B12BA1EC62625D27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AE7D-C4DC-401D-B0C9-A479A92B57DE}"/>
      </w:docPartPr>
      <w:docPartBody>
        <w:p w:rsidR="00000000" w:rsidRDefault="00BA450D">
          <w:pPr>
            <w:pStyle w:val="AA201AAA9B674B12BA1EC62625D2742E"/>
          </w:pPr>
          <w:r>
            <w:t>[Year – Year]</w:t>
          </w:r>
        </w:p>
      </w:docPartBody>
    </w:docPart>
    <w:docPart>
      <w:docPartPr>
        <w:name w:val="0D7CD3162A7D4258BE87CE3536BB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FDB5-0CD5-49E2-8E43-D49082A3CA94}"/>
      </w:docPartPr>
      <w:docPartBody>
        <w:p w:rsidR="00000000" w:rsidRDefault="00BA450D">
          <w:pPr>
            <w:pStyle w:val="0D7CD3162A7D4258BE87CE3536BB6D82"/>
          </w:pPr>
          <w:r>
            <w:t>[College Name]</w:t>
          </w:r>
        </w:p>
      </w:docPartBody>
    </w:docPart>
    <w:docPart>
      <w:docPartPr>
        <w:name w:val="52FE009531044032B2B13349ACAD1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16B6-086B-4FF2-ABE3-E1257003ACF6}"/>
      </w:docPartPr>
      <w:docPartBody>
        <w:p w:rsidR="00000000" w:rsidRDefault="00BA450D">
          <w:pPr>
            <w:pStyle w:val="52FE009531044032B2B13349ACAD196F"/>
          </w:pPr>
          <w:r>
            <w:t xml:space="preserve">[City, </w:t>
          </w:r>
          <w:r>
            <w:t>ST]</w:t>
          </w:r>
        </w:p>
      </w:docPartBody>
    </w:docPart>
    <w:docPart>
      <w:docPartPr>
        <w:name w:val="458BEFF64A664ECAAFBFAF08A878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5E74-4191-430F-A865-BD67915D09E9}"/>
      </w:docPartPr>
      <w:docPartBody>
        <w:p w:rsidR="00000000" w:rsidRDefault="00BA450D">
          <w:pPr>
            <w:pStyle w:val="458BEFF64A664ECAAFBFAF08A878D286"/>
          </w:pPr>
          <w:r>
            <w:t>[Degree Obtained]</w:t>
          </w:r>
        </w:p>
      </w:docPartBody>
    </w:docPart>
    <w:docPart>
      <w:docPartPr>
        <w:name w:val="1B9760FC9F7345B288E32AD583E8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868AB-9B33-4A63-93FA-EBEFA7E6C3AD}"/>
      </w:docPartPr>
      <w:docPartBody>
        <w:p w:rsidR="00000000" w:rsidRDefault="00BA450D">
          <w:pPr>
            <w:pStyle w:val="1B9760FC9F7345B288E32AD583E8681C"/>
          </w:pPr>
          <w:r>
            <w:t>[Award, honor or minor degree]</w:t>
          </w:r>
        </w:p>
      </w:docPartBody>
    </w:docPart>
    <w:docPart>
      <w:docPartPr>
        <w:name w:val="644F8F83F7C34042B9BBCDD3A1487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E80F0-8D6C-4B90-9CC6-A36F4A66AA6D}"/>
      </w:docPartPr>
      <w:docPartBody>
        <w:p w:rsidR="00000000" w:rsidRDefault="00BA450D">
          <w:pPr>
            <w:pStyle w:val="644F8F83F7C34042B9BBCDD3A1487289"/>
          </w:pPr>
          <w:r>
            <w:t>[Interests]</w:t>
          </w:r>
        </w:p>
      </w:docPartBody>
    </w:docPart>
    <w:docPart>
      <w:docPartPr>
        <w:name w:val="6C0BEBB216E146D4B0885D26B9ED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6F9D-50AB-45CC-84E6-939559C32957}"/>
      </w:docPartPr>
      <w:docPartBody>
        <w:p w:rsidR="00000000" w:rsidRDefault="00BA450D">
          <w:pPr>
            <w:pStyle w:val="6C0BEBB216E146D4B0885D26B9EDEEEE"/>
          </w:pPr>
          <w:r>
            <w:t>[Fax]</w:t>
          </w:r>
        </w:p>
      </w:docPartBody>
    </w:docPart>
    <w:docPart>
      <w:docPartPr>
        <w:name w:val="F0CF044E3D2342EE843D6138CFA82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7B83-94EC-4040-8F58-47B1807CB408}"/>
      </w:docPartPr>
      <w:docPartBody>
        <w:p w:rsidR="00000000" w:rsidRDefault="00BA450D">
          <w:pPr>
            <w:pStyle w:val="F0CF044E3D2342EE843D6138CFA82FCB"/>
          </w:pPr>
          <w:r>
            <w:t>[Email]</w:t>
          </w:r>
        </w:p>
      </w:docPartBody>
    </w:docPart>
    <w:docPart>
      <w:docPartPr>
        <w:name w:val="12E963A7D9D74D7BB70398635B54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9FE1-D6D3-4118-998E-160A6668FE58}"/>
      </w:docPartPr>
      <w:docPartBody>
        <w:p w:rsidR="00000000" w:rsidRDefault="00BA450D">
          <w:pPr>
            <w:pStyle w:val="12E963A7D9D74D7BB70398635B545E5A"/>
          </w:pPr>
          <w:r>
            <w:t>[Street Address]</w:t>
          </w:r>
        </w:p>
      </w:docPartBody>
    </w:docPart>
    <w:docPart>
      <w:docPartPr>
        <w:name w:val="EDDEBA438C134A1B94178AE6273DB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92C8-9405-41B9-AE16-8ED39C083A26}"/>
      </w:docPartPr>
      <w:docPartBody>
        <w:p w:rsidR="00000000" w:rsidRDefault="00BA450D">
          <w:pPr>
            <w:pStyle w:val="EDDEBA438C134A1B94178AE6273DB4E1"/>
          </w:pPr>
          <w:r>
            <w:t>[City, ST  ZIP Code]</w:t>
          </w:r>
        </w:p>
      </w:docPartBody>
    </w:docPart>
    <w:docPart>
      <w:docPartPr>
        <w:name w:val="E8B518FCF84B4D779E19F85A39EEC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2BF8A-9D2C-47AE-91CD-2916118A0F7B}"/>
      </w:docPartPr>
      <w:docPartBody>
        <w:p w:rsidR="00000000" w:rsidRDefault="00BA450D">
          <w:pPr>
            <w:pStyle w:val="E8B518FCF84B4D779E19F85A39EECA74"/>
          </w:pPr>
          <w:r>
            <w:t>[Phone]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7958"/>
    <w:rsid w:val="00BA450D"/>
    <w:rsid w:val="00C1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9ADB53E724F7085AEE48294769542">
    <w:name w:val="DD29ADB53E724F7085AEE48294769542"/>
  </w:style>
  <w:style w:type="paragraph" w:customStyle="1" w:styleId="B1B09DED2FDB4D1C81613F48777895F7">
    <w:name w:val="B1B09DED2FDB4D1C81613F48777895F7"/>
  </w:style>
  <w:style w:type="paragraph" w:customStyle="1" w:styleId="220F7915D52344F2837D28844B8512AC">
    <w:name w:val="220F7915D52344F2837D28844B8512AC"/>
  </w:style>
  <w:style w:type="paragraph" w:customStyle="1" w:styleId="B9110E14C3DF49238499C2DA2C6AC4B2">
    <w:name w:val="B9110E14C3DF49238499C2DA2C6AC4B2"/>
  </w:style>
  <w:style w:type="paragraph" w:customStyle="1" w:styleId="837E8ADBF52D46CB965A956FDA30EC6E">
    <w:name w:val="837E8ADBF52D46CB965A956FDA30EC6E"/>
  </w:style>
  <w:style w:type="paragraph" w:customStyle="1" w:styleId="93548745B9DE4A66A871DB8BE468B06E">
    <w:name w:val="93548745B9DE4A66A871DB8BE468B06E"/>
  </w:style>
  <w:style w:type="paragraph" w:customStyle="1" w:styleId="B0BA828C80D6431B8966A72B5EA3A5F2">
    <w:name w:val="B0BA828C80D6431B8966A72B5EA3A5F2"/>
  </w:style>
  <w:style w:type="paragraph" w:customStyle="1" w:styleId="0B89C7F3D7004DDE962D720CB323B460">
    <w:name w:val="0B89C7F3D7004DDE962D720CB323B460"/>
  </w:style>
  <w:style w:type="paragraph" w:customStyle="1" w:styleId="EDAA2336C2474642A93ECF449896CC8C">
    <w:name w:val="EDAA2336C2474642A93ECF449896CC8C"/>
  </w:style>
  <w:style w:type="paragraph" w:customStyle="1" w:styleId="B8E3041B1C5B4464A69E7CAA2D278CD7">
    <w:name w:val="B8E3041B1C5B4464A69E7CAA2D278CD7"/>
  </w:style>
  <w:style w:type="paragraph" w:customStyle="1" w:styleId="D52F9D3753B04E71919F599D87D27827">
    <w:name w:val="D52F9D3753B04E71919F599D87D27827"/>
  </w:style>
  <w:style w:type="paragraph" w:customStyle="1" w:styleId="D5BC7D422E694901B8FF3F484A3953C2">
    <w:name w:val="D5BC7D422E694901B8FF3F484A3953C2"/>
  </w:style>
  <w:style w:type="paragraph" w:customStyle="1" w:styleId="E8F7C13C97FE4ACC836C259D35C59C9F">
    <w:name w:val="E8F7C13C97FE4ACC836C259D35C59C9F"/>
  </w:style>
  <w:style w:type="paragraph" w:customStyle="1" w:styleId="E48560133BF24F538DB49A99210D4C9B">
    <w:name w:val="E48560133BF24F538DB49A99210D4C9B"/>
  </w:style>
  <w:style w:type="paragraph" w:customStyle="1" w:styleId="C7D6796C41C344DC923DFA16841157B0">
    <w:name w:val="C7D6796C41C344DC923DFA16841157B0"/>
  </w:style>
  <w:style w:type="paragraph" w:customStyle="1" w:styleId="1084BDC6B85847EDB4A8BA9D29F4663E">
    <w:name w:val="1084BDC6B85847EDB4A8BA9D29F4663E"/>
  </w:style>
  <w:style w:type="paragraph" w:customStyle="1" w:styleId="4FB456A75C0E4ED59C14F2F5B46D2B79">
    <w:name w:val="4FB456A75C0E4ED59C14F2F5B46D2B79"/>
  </w:style>
  <w:style w:type="paragraph" w:customStyle="1" w:styleId="8DBA583A473C4D6584C80C3E2C041552">
    <w:name w:val="8DBA583A473C4D6584C80C3E2C041552"/>
  </w:style>
  <w:style w:type="paragraph" w:customStyle="1" w:styleId="C7D144B881144973A9838747AB95CF1F">
    <w:name w:val="C7D144B881144973A9838747AB95CF1F"/>
  </w:style>
  <w:style w:type="paragraph" w:customStyle="1" w:styleId="902A49462A6C4C6A968DD0739D1CC12F">
    <w:name w:val="902A49462A6C4C6A968DD0739D1CC12F"/>
  </w:style>
  <w:style w:type="paragraph" w:customStyle="1" w:styleId="4F801FC64CFE4CA88DE03F5F1CA388AC">
    <w:name w:val="4F801FC64CFE4CA88DE03F5F1CA388AC"/>
  </w:style>
  <w:style w:type="paragraph" w:customStyle="1" w:styleId="F29906B3613E4EBB980606D406478931">
    <w:name w:val="F29906B3613E4EBB980606D406478931"/>
  </w:style>
  <w:style w:type="paragraph" w:customStyle="1" w:styleId="9DAA76090A054B9F9C1952B1EC461CCF">
    <w:name w:val="9DAA76090A054B9F9C1952B1EC461CCF"/>
  </w:style>
  <w:style w:type="paragraph" w:customStyle="1" w:styleId="AA201AAA9B674B12BA1EC62625D2742E">
    <w:name w:val="AA201AAA9B674B12BA1EC62625D2742E"/>
  </w:style>
  <w:style w:type="paragraph" w:customStyle="1" w:styleId="0D7CD3162A7D4258BE87CE3536BB6D82">
    <w:name w:val="0D7CD3162A7D4258BE87CE3536BB6D82"/>
  </w:style>
  <w:style w:type="paragraph" w:customStyle="1" w:styleId="52FE009531044032B2B13349ACAD196F">
    <w:name w:val="52FE009531044032B2B13349ACAD196F"/>
  </w:style>
  <w:style w:type="paragraph" w:customStyle="1" w:styleId="458BEFF64A664ECAAFBFAF08A878D286">
    <w:name w:val="458BEFF64A664ECAAFBFAF08A878D286"/>
  </w:style>
  <w:style w:type="paragraph" w:customStyle="1" w:styleId="1B9760FC9F7345B288E32AD583E8681C">
    <w:name w:val="1B9760FC9F7345B288E32AD583E8681C"/>
  </w:style>
  <w:style w:type="paragraph" w:customStyle="1" w:styleId="644F8F83F7C34042B9BBCDD3A1487289">
    <w:name w:val="644F8F83F7C34042B9BBCDD3A1487289"/>
  </w:style>
  <w:style w:type="paragraph" w:customStyle="1" w:styleId="6C0BEBB216E146D4B0885D26B9EDEEEE">
    <w:name w:val="6C0BEBB216E146D4B0885D26B9EDEEEE"/>
  </w:style>
  <w:style w:type="paragraph" w:customStyle="1" w:styleId="F0CF044E3D2342EE843D6138CFA82FCB">
    <w:name w:val="F0CF044E3D2342EE843D6138CFA82FCB"/>
  </w:style>
  <w:style w:type="paragraph" w:customStyle="1" w:styleId="12E963A7D9D74D7BB70398635B545E5A">
    <w:name w:val="12E963A7D9D74D7BB70398635B545E5A"/>
  </w:style>
  <w:style w:type="paragraph" w:customStyle="1" w:styleId="EDDEBA438C134A1B94178AE6273DB4E1">
    <w:name w:val="EDDEBA438C134A1B94178AE6273DB4E1"/>
  </w:style>
  <w:style w:type="paragraph" w:customStyle="1" w:styleId="E8B518FCF84B4D779E19F85A39EECA74">
    <w:name w:val="E8B518FCF84B4D779E19F85A39EECA74"/>
  </w:style>
  <w:style w:type="paragraph" w:customStyle="1" w:styleId="F56A676D026747B587D0743029856F44">
    <w:name w:val="F56A676D026747B587D0743029856F44"/>
    <w:rsid w:val="00C17958"/>
  </w:style>
  <w:style w:type="paragraph" w:customStyle="1" w:styleId="43981CFB5DF44EF19F72A9FA06D90A51">
    <w:name w:val="43981CFB5DF44EF19F72A9FA06D90A51"/>
    <w:rsid w:val="00C17958"/>
  </w:style>
  <w:style w:type="paragraph" w:customStyle="1" w:styleId="8F3A8F198B3342D9822120F24AF62EBD">
    <w:name w:val="8F3A8F198B3342D9822120F24AF62EBD"/>
    <w:rsid w:val="00C17958"/>
  </w:style>
  <w:style w:type="paragraph" w:customStyle="1" w:styleId="F3996044CCC24315B35CB04BEEC58EE9">
    <w:name w:val="F3996044CCC24315B35CB04BEEC58EE9"/>
    <w:rsid w:val="00C179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MS_ElegantResume.dotx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Grizli777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Josh</dc:creator>
  <cp:lastModifiedBy>Josh</cp:lastModifiedBy>
  <cp:revision>1</cp:revision>
  <cp:lastPrinted>2003-12-31T20:25:00Z</cp:lastPrinted>
  <dcterms:created xsi:type="dcterms:W3CDTF">2017-10-02T04:11:00Z</dcterms:created>
  <dcterms:modified xsi:type="dcterms:W3CDTF">2017-10-02T04:14:00Z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